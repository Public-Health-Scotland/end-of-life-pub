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F2" w:rsidRPr="00BB54CC" w:rsidRDefault="00661BF2" w:rsidP="00661BF2">
      <w:pPr>
        <w:rPr>
          <w:rFonts w:cs="Arial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097"/>
      </w:tblGrid>
      <w:tr w:rsidR="003305AB" w:rsidRPr="00BB54CC" w:rsidTr="00B67943">
        <w:tc>
          <w:tcPr>
            <w:tcW w:w="4815" w:type="dxa"/>
            <w:shd w:val="clear" w:color="auto" w:fill="964091"/>
          </w:tcPr>
          <w:p w:rsidR="003305AB" w:rsidRPr="00BB54CC" w:rsidRDefault="003305AB" w:rsidP="00845FBE">
            <w:pPr>
              <w:pStyle w:val="TableHead"/>
              <w:rPr>
                <w:rFonts w:cs="Arial"/>
              </w:rPr>
            </w:pPr>
          </w:p>
        </w:tc>
        <w:tc>
          <w:tcPr>
            <w:tcW w:w="5097" w:type="dxa"/>
            <w:shd w:val="clear" w:color="auto" w:fill="964091"/>
          </w:tcPr>
          <w:p w:rsidR="003305AB" w:rsidRPr="00BB54CC" w:rsidRDefault="003305AB" w:rsidP="00845FBE">
            <w:pPr>
              <w:pStyle w:val="TableHead"/>
              <w:rPr>
                <w:rFonts w:cs="Arial"/>
              </w:rPr>
            </w:pPr>
          </w:p>
        </w:tc>
      </w:tr>
      <w:tr w:rsidR="003305AB" w:rsidRPr="00BB54CC" w:rsidTr="00B67943">
        <w:tc>
          <w:tcPr>
            <w:tcW w:w="4815" w:type="dxa"/>
          </w:tcPr>
          <w:p w:rsidR="003305AB" w:rsidRPr="00BB54CC" w:rsidRDefault="003305AB" w:rsidP="00845FBE">
            <w:pPr>
              <w:pStyle w:val="TableBody"/>
              <w:rPr>
                <w:rFonts w:cs="Arial"/>
                <w:b/>
              </w:rPr>
            </w:pPr>
          </w:p>
        </w:tc>
        <w:tc>
          <w:tcPr>
            <w:tcW w:w="5097" w:type="dxa"/>
          </w:tcPr>
          <w:p w:rsidR="003305AB" w:rsidRPr="00BB54CC" w:rsidRDefault="003305AB" w:rsidP="00FB5C55">
            <w:pPr>
              <w:pStyle w:val="TableBody"/>
              <w:jc w:val="left"/>
              <w:rPr>
                <w:rFonts w:cs="Arial"/>
              </w:rPr>
            </w:pPr>
          </w:p>
        </w:tc>
      </w:tr>
    </w:tbl>
    <w:p w:rsidR="00465CB9" w:rsidRPr="00BB54CC" w:rsidRDefault="00465CB9" w:rsidP="003305AB">
      <w:pPr>
        <w:rPr>
          <w:rFonts w:cs="Arial"/>
        </w:rPr>
      </w:pPr>
    </w:p>
    <w:p w:rsidR="004C59FF" w:rsidRPr="004C59FF" w:rsidRDefault="004C59FF" w:rsidP="004C59FF">
      <w:pPr>
        <w:pStyle w:val="Footnotenumbered"/>
        <w:numPr>
          <w:ilvl w:val="0"/>
          <w:numId w:val="0"/>
        </w:numPr>
        <w:ind w:left="360" w:hanging="360"/>
      </w:pPr>
    </w:p>
    <w:sectPr w:rsidR="004C59FF" w:rsidRPr="004C59FF" w:rsidSect="00FB5C55">
      <w:headerReference w:type="default" r:id="rId8"/>
      <w:footerReference w:type="default" r:id="rId9"/>
      <w:pgSz w:w="11906" w:h="16838"/>
      <w:pgMar w:top="1418" w:right="1133" w:bottom="1134" w:left="851" w:header="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943" w:rsidRDefault="00B67943" w:rsidP="007765EC">
      <w:pPr>
        <w:spacing w:after="0" w:line="240" w:lineRule="auto"/>
      </w:pPr>
      <w:r>
        <w:separator/>
      </w:r>
    </w:p>
    <w:p w:rsidR="00B67943" w:rsidRDefault="00B67943"/>
  </w:endnote>
  <w:endnote w:type="continuationSeparator" w:id="0">
    <w:p w:rsidR="00B67943" w:rsidRDefault="00B67943" w:rsidP="007765EC">
      <w:pPr>
        <w:spacing w:after="0" w:line="240" w:lineRule="auto"/>
      </w:pPr>
      <w:r>
        <w:continuationSeparator/>
      </w:r>
    </w:p>
    <w:p w:rsidR="00B67943" w:rsidRDefault="00B679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0C1BFA" w:rsidRDefault="00C95644" w:rsidP="00B218F7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01546A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0C1BFA" w:rsidRPr="005666FD" w:rsidRDefault="00747754" w:rsidP="00003FF8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="000C1BFA"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 w:rsidR="00CE345D">
          <w:rPr>
            <w:noProof/>
            <w:color w:val="auto"/>
            <w:position w:val="-4"/>
            <w:sz w:val="20"/>
            <w:szCs w:val="20"/>
          </w:rPr>
          <w:t>1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  <w:p w:rsidR="00CE748C" w:rsidRDefault="00CE74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943" w:rsidRDefault="00B67943" w:rsidP="007765EC">
      <w:pPr>
        <w:spacing w:after="0" w:line="240" w:lineRule="auto"/>
      </w:pPr>
      <w:r>
        <w:separator/>
      </w:r>
    </w:p>
    <w:p w:rsidR="00B67943" w:rsidRDefault="00B67943"/>
  </w:footnote>
  <w:footnote w:type="continuationSeparator" w:id="0">
    <w:p w:rsidR="00B67943" w:rsidRDefault="00B67943" w:rsidP="007765EC">
      <w:pPr>
        <w:spacing w:after="0" w:line="240" w:lineRule="auto"/>
      </w:pPr>
      <w:r>
        <w:continuationSeparator/>
      </w:r>
    </w:p>
    <w:p w:rsidR="00B67943" w:rsidRDefault="00B679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C95644" w:rsidP="004E593E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1E3A2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="00C80488" w:rsidRPr="005666FD">
      <w:rPr>
        <w:color w:val="964091"/>
        <w:position w:val="92"/>
      </w:rPr>
      <w:t>Public Health Scotland</w:t>
    </w:r>
    <w:r w:rsidR="00FB5C55"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="00FB5C55" w:rsidRPr="00FB5C55">
      <w:rPr>
        <w:color w:val="FF0000"/>
        <w:position w:val="92"/>
        <w:sz w:val="22"/>
      </w:rPr>
      <w:t>dd</w:t>
    </w:r>
    <w:proofErr w:type="spellEnd"/>
    <w:r w:rsidR="00FB5C55" w:rsidRPr="00FB5C55">
      <w:rPr>
        <w:color w:val="FF0000"/>
        <w:position w:val="92"/>
        <w:sz w:val="22"/>
      </w:rPr>
      <w:t>/mm/</w:t>
    </w:r>
    <w:proofErr w:type="spellStart"/>
    <w:r w:rsidR="00FB5C55" w:rsidRPr="00FB5C55">
      <w:rPr>
        <w:color w:val="FF0000"/>
        <w:position w:val="92"/>
        <w:sz w:val="22"/>
      </w:rPr>
      <w:t>yyyy</w:t>
    </w:r>
    <w:proofErr w:type="spellEnd"/>
  </w:p>
  <w:p w:rsidR="00CE748C" w:rsidRDefault="00CE74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7283B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3E36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58B9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B270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62C8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CC6DE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300D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25852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AE8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6145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43"/>
    <w:rsid w:val="00003FF8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D2FFC"/>
    <w:rsid w:val="000E4070"/>
    <w:rsid w:val="000E5021"/>
    <w:rsid w:val="000F55D4"/>
    <w:rsid w:val="00125CBC"/>
    <w:rsid w:val="00134E98"/>
    <w:rsid w:val="00155751"/>
    <w:rsid w:val="0016251C"/>
    <w:rsid w:val="00195E8A"/>
    <w:rsid w:val="001A29BF"/>
    <w:rsid w:val="001A4CD2"/>
    <w:rsid w:val="001B1773"/>
    <w:rsid w:val="001D518A"/>
    <w:rsid w:val="002113A5"/>
    <w:rsid w:val="00216011"/>
    <w:rsid w:val="002319D0"/>
    <w:rsid w:val="0025108A"/>
    <w:rsid w:val="00260D42"/>
    <w:rsid w:val="00267BC0"/>
    <w:rsid w:val="00286562"/>
    <w:rsid w:val="002C0334"/>
    <w:rsid w:val="002D3022"/>
    <w:rsid w:val="002D37F9"/>
    <w:rsid w:val="002E2B6E"/>
    <w:rsid w:val="00301FE7"/>
    <w:rsid w:val="00310AAB"/>
    <w:rsid w:val="003305AB"/>
    <w:rsid w:val="0033370F"/>
    <w:rsid w:val="003555C1"/>
    <w:rsid w:val="00356189"/>
    <w:rsid w:val="00367732"/>
    <w:rsid w:val="003A44B8"/>
    <w:rsid w:val="003D2A20"/>
    <w:rsid w:val="00440BC7"/>
    <w:rsid w:val="00443CEE"/>
    <w:rsid w:val="00455CB8"/>
    <w:rsid w:val="00463674"/>
    <w:rsid w:val="00465CB9"/>
    <w:rsid w:val="00474811"/>
    <w:rsid w:val="00487D96"/>
    <w:rsid w:val="004A4694"/>
    <w:rsid w:val="004C59FF"/>
    <w:rsid w:val="004C7607"/>
    <w:rsid w:val="004E593E"/>
    <w:rsid w:val="004F4E4C"/>
    <w:rsid w:val="004F615B"/>
    <w:rsid w:val="00503E26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61BF2"/>
    <w:rsid w:val="00667915"/>
    <w:rsid w:val="00683024"/>
    <w:rsid w:val="00694992"/>
    <w:rsid w:val="006D4467"/>
    <w:rsid w:val="00707225"/>
    <w:rsid w:val="007270CE"/>
    <w:rsid w:val="007422D4"/>
    <w:rsid w:val="00747754"/>
    <w:rsid w:val="007765EC"/>
    <w:rsid w:val="007A00AB"/>
    <w:rsid w:val="007B42EF"/>
    <w:rsid w:val="007C1D2E"/>
    <w:rsid w:val="007C55EC"/>
    <w:rsid w:val="007D1CB0"/>
    <w:rsid w:val="007E45E5"/>
    <w:rsid w:val="007E4BD2"/>
    <w:rsid w:val="007F0288"/>
    <w:rsid w:val="007F4AE3"/>
    <w:rsid w:val="00802B02"/>
    <w:rsid w:val="00841834"/>
    <w:rsid w:val="00843CF5"/>
    <w:rsid w:val="00845FBE"/>
    <w:rsid w:val="00847B31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70549"/>
    <w:rsid w:val="0097758B"/>
    <w:rsid w:val="009A353E"/>
    <w:rsid w:val="009C7086"/>
    <w:rsid w:val="00A1260D"/>
    <w:rsid w:val="00A407FA"/>
    <w:rsid w:val="00A566FA"/>
    <w:rsid w:val="00A74D2A"/>
    <w:rsid w:val="00A95250"/>
    <w:rsid w:val="00A9570D"/>
    <w:rsid w:val="00AA7BA3"/>
    <w:rsid w:val="00AB272A"/>
    <w:rsid w:val="00AB4A87"/>
    <w:rsid w:val="00AC761E"/>
    <w:rsid w:val="00B218F7"/>
    <w:rsid w:val="00B23B80"/>
    <w:rsid w:val="00B406DF"/>
    <w:rsid w:val="00B67943"/>
    <w:rsid w:val="00B70CC9"/>
    <w:rsid w:val="00B81C48"/>
    <w:rsid w:val="00B9650B"/>
    <w:rsid w:val="00BA0DD6"/>
    <w:rsid w:val="00BA1AA1"/>
    <w:rsid w:val="00BB0CF3"/>
    <w:rsid w:val="00BB54CC"/>
    <w:rsid w:val="00BE3010"/>
    <w:rsid w:val="00C34D28"/>
    <w:rsid w:val="00C62038"/>
    <w:rsid w:val="00C80488"/>
    <w:rsid w:val="00C95644"/>
    <w:rsid w:val="00CA0291"/>
    <w:rsid w:val="00CD14B2"/>
    <w:rsid w:val="00CD59B1"/>
    <w:rsid w:val="00CE345D"/>
    <w:rsid w:val="00CE748C"/>
    <w:rsid w:val="00CF0792"/>
    <w:rsid w:val="00D0741D"/>
    <w:rsid w:val="00D13462"/>
    <w:rsid w:val="00D164BF"/>
    <w:rsid w:val="00D16A48"/>
    <w:rsid w:val="00D42945"/>
    <w:rsid w:val="00D51BFA"/>
    <w:rsid w:val="00D54655"/>
    <w:rsid w:val="00DD0BB9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97FEF"/>
    <w:rsid w:val="00EA0A2B"/>
    <w:rsid w:val="00EA2432"/>
    <w:rsid w:val="00EE0EB1"/>
    <w:rsid w:val="00EF3122"/>
    <w:rsid w:val="00F16ADE"/>
    <w:rsid w:val="00F2707C"/>
    <w:rsid w:val="00F53F39"/>
    <w:rsid w:val="00F9014B"/>
    <w:rsid w:val="00FB5C55"/>
    <w:rsid w:val="00FC0F04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78a541"/>
    </o:shapedefaults>
    <o:shapelayout v:ext="edit">
      <o:idmap v:ext="edit" data="1"/>
    </o:shapelayout>
  </w:shapeDefaults>
  <w:decimalSymbol w:val="."/>
  <w:listSeparator w:val=","/>
  <w14:docId w14:val="6FDC3E03"/>
  <w15:docId w15:val="{825212DA-499F-4E0F-B02A-B47F4739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FF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70F"/>
    <w:pPr>
      <w:keepNext/>
      <w:keepLines/>
      <w:spacing w:before="240" w:after="240" w:line="240" w:lineRule="auto"/>
      <w:outlineLvl w:val="0"/>
    </w:pPr>
    <w:rPr>
      <w:rFonts w:eastAsiaTheme="majorEastAsia" w:cstheme="majorBidi"/>
      <w:b/>
      <w:bCs/>
      <w:color w:val="43358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0F"/>
    <w:pPr>
      <w:keepNext/>
      <w:keepLines/>
      <w:spacing w:before="320" w:after="240" w:line="240" w:lineRule="auto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70F"/>
    <w:pPr>
      <w:keepNext/>
      <w:keepLines/>
      <w:spacing w:before="320" w:after="240" w:line="240" w:lineRule="exact"/>
      <w:outlineLvl w:val="2"/>
    </w:pPr>
    <w:rPr>
      <w:rFonts w:eastAsia="Times New Roman" w:cs="Times New Roman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BB54CC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BB54CC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BB54CC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3370F"/>
    <w:rPr>
      <w:rFonts w:ascii="Arial" w:eastAsiaTheme="majorEastAsia" w:hAnsi="Arial" w:cstheme="majorBidi"/>
      <w:b/>
      <w:bCs/>
      <w:color w:val="43358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370F"/>
    <w:rPr>
      <w:rFonts w:ascii="Arial" w:eastAsiaTheme="majorEastAsia" w:hAnsi="Arial" w:cstheme="majorBidi"/>
      <w:b/>
      <w:bCs/>
      <w:color w:val="43358B"/>
      <w:sz w:val="26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qFormat/>
    <w:rsid w:val="00B9650B"/>
    <w:rPr>
      <w:color w:val="964091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5666FD"/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3370F"/>
    <w:rPr>
      <w:rFonts w:ascii="Arial" w:eastAsia="Times New Roman" w:hAnsi="Arial" w:cs="Times New Roman"/>
      <w:b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qFormat/>
    <w:rsid w:val="004C59FF"/>
    <w:pPr>
      <w:spacing w:before="240" w:after="240" w:line="240" w:lineRule="auto"/>
      <w:jc w:val="center"/>
    </w:pPr>
    <w:rPr>
      <w:rFonts w:eastAsia="Times New Roman" w:cs="Times New Roman"/>
      <w:b/>
      <w:color w:val="964091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05006A"/>
    <w:pPr>
      <w:numPr>
        <w:numId w:val="7"/>
      </w:numPr>
    </w:pPr>
    <w:rPr>
      <w:sz w:val="18"/>
    </w:r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Heading1"/>
    <w:link w:val="ContentsHeaderChar"/>
    <w:qFormat/>
    <w:rsid w:val="000C1BFA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0C1BFA"/>
    <w:rPr>
      <w:rFonts w:ascii="Arial" w:eastAsiaTheme="majorEastAsia" w:hAnsi="Arial" w:cstheme="majorBidi"/>
      <w:b/>
      <w:bCs/>
      <w:color w:val="6C2383"/>
      <w:sz w:val="32"/>
      <w:szCs w:val="28"/>
    </w:rPr>
  </w:style>
  <w:style w:type="character" w:styleId="FollowedHyperlink">
    <w:name w:val="FollowedHyperlink"/>
    <w:basedOn w:val="Hyperlink"/>
    <w:uiPriority w:val="99"/>
    <w:unhideWhenUsed/>
    <w:rsid w:val="00B9650B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paragraph" w:customStyle="1" w:styleId="Tablehyperlinks">
    <w:name w:val="Table hyperlinks"/>
    <w:basedOn w:val="TableBody"/>
    <w:link w:val="TablehyperlinksChar"/>
    <w:qFormat/>
    <w:rsid w:val="005666FD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5666FD"/>
    <w:rPr>
      <w:rFonts w:ascii="Source Sans Pro" w:hAnsi="Source Sans Pro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1B1773"/>
    <w:rPr>
      <w:color w:val="808080"/>
    </w:rPr>
  </w:style>
  <w:style w:type="paragraph" w:customStyle="1" w:styleId="Cover-footertext">
    <w:name w:val="Cover - footer text"/>
    <w:basedOn w:val="HeaderTitle"/>
    <w:qFormat/>
    <w:rsid w:val="00C8048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5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ha02.PHS\Downloads\phs-official-stats-report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D294D8-A3F0-4DFC-B394-EAF720BA6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phs-official-stats-report (4)</Template>
  <TotalTime>217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ryanha02</dc:creator>
  <dc:description>Template V1.0 (March 2020)</dc:description>
  <cp:lastModifiedBy>ryanha02@phs.scot</cp:lastModifiedBy>
  <cp:revision>5</cp:revision>
  <cp:lastPrinted>2017-01-30T11:41:00Z</cp:lastPrinted>
  <dcterms:created xsi:type="dcterms:W3CDTF">2020-08-21T13:41:00Z</dcterms:created>
  <dcterms:modified xsi:type="dcterms:W3CDTF">2021-08-27T11:31:00Z</dcterms:modified>
</cp:coreProperties>
</file>